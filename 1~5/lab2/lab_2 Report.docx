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0E" w:rsidRPr="0010602D" w:rsidRDefault="00F40421" w:rsidP="00F40421">
      <w:pPr>
        <w:jc w:val="center"/>
        <w:rPr>
          <w:b/>
          <w:sz w:val="40"/>
        </w:rPr>
      </w:pPr>
      <w:r w:rsidRPr="0010602D">
        <w:rPr>
          <w:b/>
          <w:sz w:val="40"/>
        </w:rPr>
        <w:t>RTDSP Lab2 Report</w:t>
      </w:r>
    </w:p>
    <w:p w:rsidR="0010602D" w:rsidRDefault="0010602D" w:rsidP="0010602D">
      <w:pPr>
        <w:jc w:val="center"/>
        <w:rPr>
          <w:b/>
          <w:sz w:val="28"/>
        </w:rPr>
      </w:pPr>
      <w:r w:rsidRPr="0010602D">
        <w:rPr>
          <w:b/>
          <w:sz w:val="28"/>
        </w:rPr>
        <w:t xml:space="preserve">Group member: </w:t>
      </w:r>
      <w:proofErr w:type="spellStart"/>
      <w:r w:rsidRPr="0010602D">
        <w:rPr>
          <w:b/>
          <w:sz w:val="28"/>
        </w:rPr>
        <w:t>Jiabo</w:t>
      </w:r>
      <w:proofErr w:type="spellEnd"/>
      <w:r w:rsidRPr="0010602D">
        <w:rPr>
          <w:b/>
          <w:sz w:val="28"/>
        </w:rPr>
        <w:t xml:space="preserve"> Zhou, Hao Ding</w:t>
      </w:r>
    </w:p>
    <w:p w:rsidR="0010602D" w:rsidRPr="003605F5" w:rsidRDefault="003605F5" w:rsidP="003605F5">
      <w:pPr>
        <w:rPr>
          <w:b/>
          <w:sz w:val="28"/>
        </w:rPr>
      </w:pPr>
      <w:r>
        <w:rPr>
          <w:b/>
          <w:sz w:val="28"/>
        </w:rPr>
        <w:t xml:space="preserve">Part 1. </w:t>
      </w:r>
      <w:r w:rsidR="0010602D" w:rsidRPr="003605F5">
        <w:rPr>
          <w:b/>
          <w:sz w:val="28"/>
        </w:rPr>
        <w:t>Quiz Answer</w:t>
      </w:r>
    </w:p>
    <w:p w:rsidR="0010602D" w:rsidRDefault="0010602D" w:rsidP="0010602D">
      <w:pPr>
        <w:pStyle w:val="ListParagraph"/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891" w:tblpY="59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602D" w:rsidTr="0010602D">
        <w:tc>
          <w:tcPr>
            <w:tcW w:w="4508" w:type="dxa"/>
          </w:tcPr>
          <w:p w:rsidR="0010602D" w:rsidRPr="00DA7C4D" w:rsidRDefault="0010602D" w:rsidP="0010602D">
            <w:pPr>
              <w:jc w:val="center"/>
              <w:rPr>
                <w:b/>
              </w:rPr>
            </w:pPr>
            <w:r w:rsidRPr="00DA7C4D">
              <w:rPr>
                <w:b/>
              </w:rPr>
              <w:t>Index of Y</w:t>
            </w:r>
          </w:p>
        </w:tc>
        <w:tc>
          <w:tcPr>
            <w:tcW w:w="4508" w:type="dxa"/>
          </w:tcPr>
          <w:p w:rsidR="0010602D" w:rsidRPr="00DA7C4D" w:rsidRDefault="0010602D" w:rsidP="0010602D">
            <w:pPr>
              <w:jc w:val="center"/>
              <w:rPr>
                <w:b/>
              </w:rPr>
            </w:pPr>
            <w:r w:rsidRPr="00DA7C4D">
              <w:rPr>
                <w:b/>
              </w:rPr>
              <w:t>Value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0.1376302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0.7976802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0.9904491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0.6030129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-0.1376683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-0.7977034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-0.9904438</w:t>
            </w:r>
          </w:p>
        </w:tc>
      </w:tr>
      <w:tr w:rsidR="0010602D" w:rsidTr="0010602D">
        <w:tc>
          <w:tcPr>
            <w:tcW w:w="4508" w:type="dxa"/>
          </w:tcPr>
          <w:p w:rsidR="0010602D" w:rsidRDefault="0010602D" w:rsidP="0010602D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:rsidR="0010602D" w:rsidRDefault="0010602D" w:rsidP="0010602D">
            <w:pPr>
              <w:jc w:val="center"/>
            </w:pPr>
            <w:r w:rsidRPr="00DA7C4D">
              <w:t>-0.6029822</w:t>
            </w:r>
          </w:p>
        </w:tc>
      </w:tr>
    </w:tbl>
    <w:p w:rsidR="0010602D" w:rsidRDefault="0010602D" w:rsidP="0010602D">
      <w:pPr>
        <w:pStyle w:val="ListParagraph"/>
        <w:rPr>
          <w:b/>
          <w:sz w:val="28"/>
        </w:rPr>
      </w:pPr>
      <w:r>
        <w:rPr>
          <w:b/>
          <w:sz w:val="28"/>
        </w:rPr>
        <w:t>Question1</w:t>
      </w:r>
    </w:p>
    <w:p w:rsidR="0010602D" w:rsidRDefault="0010602D" w:rsidP="0010602D">
      <w:pPr>
        <w:pStyle w:val="ListParagraph"/>
        <w:rPr>
          <w:b/>
          <w:sz w:val="28"/>
        </w:rPr>
      </w:pPr>
    </w:p>
    <w:p w:rsidR="0010602D" w:rsidRPr="007C3EEE" w:rsidRDefault="0010602D" w:rsidP="0010602D">
      <w:pPr>
        <w:pStyle w:val="ListParagraph"/>
        <w:rPr>
          <w:rFonts w:ascii="Times New Roman" w:hAnsi="Times New Roman" w:cs="Times New Roman"/>
          <w:sz w:val="28"/>
        </w:rPr>
      </w:pPr>
      <w:r w:rsidRPr="007C3EEE">
        <w:rPr>
          <w:rFonts w:ascii="Times New Roman" w:hAnsi="Times New Roman" w:cs="Times New Roman"/>
          <w:sz w:val="28"/>
        </w:rPr>
        <w:t>According to trace table above, there are eight samples per cycle. After 8 samples, the reading will wrap to the beginning of the trace table.</w:t>
      </w:r>
    </w:p>
    <w:p w:rsidR="0010602D" w:rsidRDefault="0010602D" w:rsidP="0010602D">
      <w:pPr>
        <w:pStyle w:val="ListParagraph"/>
        <w:rPr>
          <w:sz w:val="28"/>
        </w:rPr>
      </w:pPr>
    </w:p>
    <w:p w:rsidR="0010602D" w:rsidRDefault="0010602D" w:rsidP="0010602D">
      <w:pPr>
        <w:pStyle w:val="ListParagraph"/>
        <w:rPr>
          <w:b/>
          <w:sz w:val="28"/>
        </w:rPr>
      </w:pPr>
      <w:r w:rsidRPr="0010602D">
        <w:rPr>
          <w:b/>
          <w:sz w:val="28"/>
        </w:rPr>
        <w:t>Question2</w:t>
      </w:r>
    </w:p>
    <w:p w:rsidR="0010602D" w:rsidRDefault="0010602D" w:rsidP="0010602D">
      <w:pPr>
        <w:pStyle w:val="ListParagraph"/>
        <w:rPr>
          <w:b/>
          <w:sz w:val="28"/>
        </w:rPr>
      </w:pPr>
    </w:p>
    <w:p w:rsidR="0010602D" w:rsidRPr="007C3EEE" w:rsidRDefault="0010602D" w:rsidP="0010602D">
      <w:pPr>
        <w:pStyle w:val="ListParagraph"/>
        <w:rPr>
          <w:rFonts w:ascii="Times New Roman" w:hAnsi="Times New Roman" w:cs="Times New Roman"/>
          <w:sz w:val="28"/>
        </w:rPr>
      </w:pPr>
      <w:r w:rsidRPr="007C3EEE">
        <w:rPr>
          <w:rFonts w:ascii="Times New Roman" w:hAnsi="Times New Roman" w:cs="Times New Roman"/>
          <w:sz w:val="28"/>
        </w:rPr>
        <w:t>Since the sampling frequency is 8 kHz and sample number recorded per cycle is eight, the actual output frequency is 8000/8 = 1000 Hz.</w:t>
      </w:r>
    </w:p>
    <w:p w:rsidR="0010602D" w:rsidRDefault="0010602D" w:rsidP="0010602D">
      <w:pPr>
        <w:pStyle w:val="ListParagraph"/>
        <w:rPr>
          <w:sz w:val="28"/>
        </w:rPr>
      </w:pPr>
    </w:p>
    <w:p w:rsidR="0010602D" w:rsidRDefault="009A337F" w:rsidP="0010602D">
      <w:pPr>
        <w:pStyle w:val="ListParagraph"/>
        <w:rPr>
          <w:b/>
          <w:sz w:val="28"/>
        </w:rPr>
      </w:pPr>
      <w:r w:rsidRPr="009A337F">
        <w:rPr>
          <w:b/>
          <w:sz w:val="28"/>
        </w:rPr>
        <w:t>Question3</w:t>
      </w:r>
    </w:p>
    <w:p w:rsidR="009A337F" w:rsidRDefault="009A337F" w:rsidP="009A337F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731510" cy="2225675"/>
            <wp:effectExtent l="0" t="0" r="2540" b="3175"/>
            <wp:wrapThrough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37F" w:rsidRPr="009A337F" w:rsidRDefault="009A337F" w:rsidP="009A337F">
      <w:pPr>
        <w:rPr>
          <w:sz w:val="28"/>
        </w:rPr>
      </w:pPr>
    </w:p>
    <w:p w:rsidR="009A337F" w:rsidRPr="009A337F" w:rsidRDefault="009A337F" w:rsidP="009A337F">
      <w:pPr>
        <w:rPr>
          <w:sz w:val="28"/>
        </w:rPr>
      </w:pPr>
    </w:p>
    <w:p w:rsidR="009A337F" w:rsidRPr="009A337F" w:rsidRDefault="009A337F" w:rsidP="009A337F">
      <w:pPr>
        <w:rPr>
          <w:sz w:val="28"/>
        </w:rPr>
      </w:pPr>
    </w:p>
    <w:p w:rsidR="009A337F" w:rsidRPr="009A337F" w:rsidRDefault="009A337F" w:rsidP="009A337F">
      <w:pPr>
        <w:rPr>
          <w:sz w:val="28"/>
        </w:rPr>
      </w:pPr>
    </w:p>
    <w:p w:rsidR="009A337F" w:rsidRPr="009A337F" w:rsidRDefault="009A337F" w:rsidP="009A337F">
      <w:pPr>
        <w:rPr>
          <w:sz w:val="28"/>
        </w:rPr>
      </w:pPr>
    </w:p>
    <w:p w:rsidR="009A337F" w:rsidRDefault="009A337F" w:rsidP="009A337F">
      <w:pPr>
        <w:rPr>
          <w:sz w:val="28"/>
        </w:rPr>
      </w:pPr>
    </w:p>
    <w:p w:rsidR="009A337F" w:rsidRDefault="009A337F" w:rsidP="007C3EEE">
      <w:pPr>
        <w:pStyle w:val="ListParagraph"/>
        <w:rPr>
          <w:sz w:val="28"/>
        </w:rPr>
      </w:pPr>
      <w:r>
        <w:rPr>
          <w:sz w:val="28"/>
        </w:rPr>
        <w:tab/>
      </w:r>
      <w:r w:rsidRPr="007C3EEE">
        <w:rPr>
          <w:rFonts w:ascii="Times New Roman" w:hAnsi="Times New Roman" w:cs="Times New Roman"/>
          <w:sz w:val="28"/>
        </w:rPr>
        <w:t>According to reading from register 7 (0x004f),</w:t>
      </w:r>
      <w:r>
        <w:rPr>
          <w:sz w:val="28"/>
        </w:rPr>
        <w:t xml:space="preserve"> </w:t>
      </w:r>
    </w:p>
    <w:p w:rsidR="003605F5" w:rsidRDefault="003605F5" w:rsidP="009A337F">
      <w:pPr>
        <w:rPr>
          <w:sz w:val="28"/>
        </w:rPr>
      </w:pPr>
    </w:p>
    <w:p w:rsidR="003605F5" w:rsidRDefault="003605F5" w:rsidP="009A337F">
      <w:pPr>
        <w:rPr>
          <w:b/>
          <w:sz w:val="28"/>
        </w:rPr>
      </w:pPr>
      <w:r w:rsidRPr="003605F5">
        <w:rPr>
          <w:b/>
          <w:sz w:val="28"/>
        </w:rPr>
        <w:lastRenderedPageBreak/>
        <w:t>Part 2</w:t>
      </w:r>
      <w:r>
        <w:rPr>
          <w:b/>
          <w:sz w:val="28"/>
        </w:rPr>
        <w:t>. Code explanation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sinegen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/*This code produces a fixed sine of 1KHZ (if the sampling frequency is 8KHZ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)using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 digital filter.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Using a look up table instead of a filter.*/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>// temporary variable used to output values from function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wave;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>//take sample from look up table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table[(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>//interval between each sample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SINE_TABLE_SIZE*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sine_freq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sampling_freq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>//increment sample number</w:t>
      </w:r>
      <w:r>
        <w:rPr>
          <w:rFonts w:ascii="Courier New" w:hAnsi="Courier New" w:cs="Courier New"/>
          <w:color w:val="3F7D5F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D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i+inteval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3605F5">
        <w:rPr>
          <w:rFonts w:ascii="Courier New" w:hAnsi="Courier New" w:cs="Courier New"/>
          <w:color w:val="3F7D5F"/>
          <w:sz w:val="20"/>
          <w:szCs w:val="20"/>
        </w:rPr>
        <w:t xml:space="preserve"> 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 xml:space="preserve">//keep </w:t>
      </w:r>
      <w:proofErr w:type="spellStart"/>
      <w:r>
        <w:rPr>
          <w:rFonts w:ascii="Courier New" w:hAnsi="Courier New" w:cs="Courier New"/>
          <w:color w:val="3F7D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D5F"/>
          <w:sz w:val="20"/>
          <w:szCs w:val="20"/>
        </w:rPr>
        <w:t xml:space="preserve"> below table size and generate data continuously</w:t>
      </w:r>
      <w:r>
        <w:rPr>
          <w:rFonts w:ascii="Courier New" w:hAnsi="Courier New" w:cs="Courier New"/>
          <w:color w:val="3F7D5F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ab/>
      </w:r>
      <w:r>
        <w:rPr>
          <w:rFonts w:ascii="Courier New" w:hAnsi="Courier New" w:cs="Courier New"/>
          <w:color w:val="3F7D5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D5F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&gt;=SINE_TABLE_SIZE){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-SINE_TABLE_SIZE;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`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wave); 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05F5" w:rsidRDefault="003605F5" w:rsidP="003605F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sine_init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SINE_TABLE_SIZE;i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  <w:r>
        <w:rPr>
          <w:rFonts w:ascii="Courier New" w:hAnsi="Courier New" w:cs="Courier New"/>
          <w:sz w:val="20"/>
          <w:szCs w:val="20"/>
        </w:rPr>
        <w:t>{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/SINE_TABLE_SIZE)</w:t>
      </w:r>
      <w:r>
        <w:rPr>
          <w:rFonts w:ascii="Courier New" w:hAnsi="Courier New" w:cs="Courier New"/>
          <w:sz w:val="20"/>
          <w:szCs w:val="20"/>
        </w:rPr>
        <w:t>;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}</w:t>
      </w:r>
    </w:p>
    <w:p w:rsidR="003605F5" w:rsidRDefault="003605F5" w:rsidP="003605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605F5" w:rsidRDefault="003605F5" w:rsidP="003605F5">
      <w:pPr>
        <w:rPr>
          <w:rFonts w:ascii="Courier New" w:hAnsi="Courier New" w:cs="Courier New"/>
          <w:color w:val="3F7D5F"/>
          <w:sz w:val="20"/>
          <w:szCs w:val="20"/>
        </w:rPr>
      </w:pPr>
      <w:r>
        <w:rPr>
          <w:rFonts w:ascii="Courier New" w:hAnsi="Courier New" w:cs="Courier New"/>
          <w:color w:val="3F7D5F"/>
          <w:sz w:val="20"/>
          <w:szCs w:val="20"/>
        </w:rPr>
        <w:t>//I is previously defined as global integer</w:t>
      </w:r>
    </w:p>
    <w:p w:rsidR="003605F5" w:rsidRDefault="003605F5" w:rsidP="003605F5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3605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605F5">
        <w:rPr>
          <w:rFonts w:ascii="Courier New" w:hAnsi="Courier New" w:cs="Courier New"/>
          <w:color w:val="000000"/>
          <w:sz w:val="20"/>
          <w:szCs w:val="20"/>
        </w:rPr>
        <w:t>=0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7C3EEE" w:rsidRDefault="007C3EEE" w:rsidP="003605F5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C3EEE" w:rsidRDefault="007C3EEE" w:rsidP="003605F5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605F5" w:rsidRPr="007C3EEE" w:rsidRDefault="003605F5" w:rsidP="007C3EEE">
      <w:pPr>
        <w:pStyle w:val="ListParagraph"/>
        <w:rPr>
          <w:rFonts w:ascii="Times New Roman" w:hAnsi="Times New Roman" w:cs="Times New Roman"/>
          <w:sz w:val="28"/>
        </w:rPr>
      </w:pPr>
      <w:r w:rsidRPr="007C3EEE">
        <w:rPr>
          <w:rFonts w:ascii="Times New Roman" w:hAnsi="Times New Roman" w:cs="Times New Roman"/>
          <w:sz w:val="28"/>
        </w:rPr>
        <w:t xml:space="preserve">Without </w:t>
      </w:r>
      <w:r w:rsidR="007C3EEE" w:rsidRPr="007C3EEE">
        <w:rPr>
          <w:rFonts w:ascii="Times New Roman" w:hAnsi="Times New Roman" w:cs="Times New Roman"/>
          <w:sz w:val="28"/>
        </w:rPr>
        <w:t xml:space="preserve">increasing SINE_TABLE_SIZE, </w:t>
      </w:r>
      <w:r w:rsidRPr="007C3EEE">
        <w:rPr>
          <w:rFonts w:ascii="Times New Roman" w:hAnsi="Times New Roman" w:cs="Times New Roman"/>
          <w:sz w:val="28"/>
        </w:rPr>
        <w:t>we prefer to wrap around it.</w:t>
      </w:r>
      <w:r w:rsidR="007C3EEE" w:rsidRPr="007C3EEE">
        <w:rPr>
          <w:rFonts w:ascii="Times New Roman" w:hAnsi="Times New Roman" w:cs="Times New Roman"/>
          <w:sz w:val="28"/>
        </w:rPr>
        <w:t xml:space="preserve"> Once it exceeds its maximum value,</w:t>
      </w:r>
      <w:r w:rsidRPr="007C3EEE">
        <w:rPr>
          <w:rFonts w:ascii="Times New Roman" w:hAnsi="Times New Roman" w:cs="Times New Roman"/>
          <w:sz w:val="28"/>
        </w:rPr>
        <w:t xml:space="preserve"> </w:t>
      </w:r>
      <w:r w:rsidR="007C3EEE" w:rsidRPr="007C3EEE">
        <w:rPr>
          <w:rFonts w:ascii="Times New Roman" w:hAnsi="Times New Roman" w:cs="Times New Roman"/>
          <w:sz w:val="28"/>
        </w:rPr>
        <w:t>we</w:t>
      </w:r>
      <w:r w:rsidRPr="007C3EEE">
        <w:rPr>
          <w:rFonts w:ascii="Times New Roman" w:hAnsi="Times New Roman" w:cs="Times New Roman"/>
          <w:sz w:val="28"/>
        </w:rPr>
        <w:t xml:space="preserve"> use a</w:t>
      </w:r>
      <w:r w:rsidR="007C3EEE" w:rsidRPr="007C3EEE">
        <w:rPr>
          <w:rFonts w:ascii="Times New Roman" w:hAnsi="Times New Roman" w:cs="Times New Roman"/>
          <w:sz w:val="28"/>
        </w:rPr>
        <w:t>n</w:t>
      </w:r>
      <w:r w:rsidRPr="007C3EEE">
        <w:rPr>
          <w:rFonts w:ascii="Times New Roman" w:hAnsi="Times New Roman" w:cs="Times New Roman"/>
          <w:sz w:val="28"/>
        </w:rPr>
        <w:t xml:space="preserve"> offset to maintain the value within its table size.</w:t>
      </w:r>
      <w:r w:rsidR="007C3EEE" w:rsidRPr="007C3EEE">
        <w:rPr>
          <w:rFonts w:ascii="Times New Roman" w:hAnsi="Times New Roman" w:cs="Times New Roman"/>
          <w:sz w:val="28"/>
        </w:rPr>
        <w:t xml:space="preserve"> Code is shown below:</w:t>
      </w:r>
    </w:p>
    <w:p w:rsidR="003605F5" w:rsidRDefault="003605F5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&gt;=SINE_TABLE_SIZE){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05F5" w:rsidRDefault="007C3EEE" w:rsidP="003605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3605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3605F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3605F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3605F5">
        <w:rPr>
          <w:rFonts w:ascii="Courier New" w:hAnsi="Courier New" w:cs="Courier New"/>
          <w:color w:val="000000"/>
          <w:sz w:val="20"/>
          <w:szCs w:val="20"/>
        </w:rPr>
        <w:t>-SINE_TABLE_SIZE;</w:t>
      </w:r>
    </w:p>
    <w:p w:rsidR="003605F5" w:rsidRDefault="007C3EEE" w:rsidP="003605F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605F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3EEE" w:rsidRDefault="007C3EEE" w:rsidP="003605F5">
      <w:pPr>
        <w:rPr>
          <w:rFonts w:ascii="Courier New" w:hAnsi="Courier New" w:cs="Courier New"/>
          <w:color w:val="000000"/>
          <w:sz w:val="20"/>
          <w:szCs w:val="20"/>
        </w:rPr>
      </w:pPr>
    </w:p>
    <w:p w:rsidR="007C3EEE" w:rsidRDefault="007C3EEE" w:rsidP="003605F5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04171" w:rsidRDefault="00104171" w:rsidP="003605F5">
      <w:pPr>
        <w:rPr>
          <w:b/>
          <w:sz w:val="28"/>
        </w:rPr>
      </w:pPr>
    </w:p>
    <w:p w:rsidR="00104171" w:rsidRDefault="00104171" w:rsidP="003605F5">
      <w:pPr>
        <w:rPr>
          <w:b/>
          <w:sz w:val="28"/>
        </w:rPr>
      </w:pPr>
    </w:p>
    <w:p w:rsidR="003605F5" w:rsidRDefault="00104171" w:rsidP="003605F5">
      <w:pPr>
        <w:rPr>
          <w:b/>
          <w:sz w:val="28"/>
        </w:rPr>
      </w:pPr>
      <w:r w:rsidRPr="00104171">
        <w:rPr>
          <w:b/>
          <w:sz w:val="28"/>
        </w:rPr>
        <w:lastRenderedPageBreak/>
        <w:t xml:space="preserve">Part </w:t>
      </w:r>
      <w:r w:rsidR="008F62CD">
        <w:rPr>
          <w:b/>
          <w:sz w:val="28"/>
        </w:rPr>
        <w:t>3. Scope trace and code performance</w:t>
      </w:r>
    </w:p>
    <w:p w:rsidR="00104171" w:rsidRDefault="00104171" w:rsidP="003605F5">
      <w:pPr>
        <w:rPr>
          <w:sz w:val="28"/>
        </w:rPr>
      </w:pPr>
      <w:r>
        <w:rPr>
          <w:sz w:val="28"/>
        </w:rPr>
        <w:t xml:space="preserve">Our algorithm is able to show clear waveform from below 10 Hz to </w:t>
      </w:r>
      <w:proofErr w:type="spellStart"/>
      <w:r>
        <w:rPr>
          <w:sz w:val="28"/>
        </w:rPr>
        <w:t>Nyquist</w:t>
      </w:r>
      <w:proofErr w:type="spellEnd"/>
      <w:r>
        <w:rPr>
          <w:sz w:val="28"/>
        </w:rPr>
        <w:t xml:space="preserve"> Frequency. No distortion or harmonics for all applicable frequencies.</w:t>
      </w:r>
    </w:p>
    <w:p w:rsidR="008F62CD" w:rsidRDefault="008F62CD" w:rsidP="003605F5">
      <w:pPr>
        <w:rPr>
          <w:sz w:val="28"/>
        </w:rPr>
      </w:pPr>
      <w:r>
        <w:rPr>
          <w:sz w:val="28"/>
        </w:rPr>
        <w:t>Waveforms at various frequencies are shown below:</w:t>
      </w:r>
    </w:p>
    <w:p w:rsidR="00104171" w:rsidRDefault="008F62CD" w:rsidP="008F62CD">
      <w:pPr>
        <w:rPr>
          <w:sz w:val="28"/>
        </w:rPr>
      </w:pPr>
      <w:r>
        <w:rPr>
          <w:sz w:val="28"/>
        </w:rPr>
        <w:t>(Sampling Frequency: 8000 Hz)</w:t>
      </w:r>
    </w:p>
    <w:p w:rsidR="008F11E8" w:rsidRDefault="008F11E8" w:rsidP="008F62CD">
      <w:pPr>
        <w:rPr>
          <w:sz w:val="28"/>
        </w:rPr>
      </w:pPr>
    </w:p>
    <w:p w:rsidR="008F62CD" w:rsidRDefault="008F62CD" w:rsidP="003605F5">
      <w:pPr>
        <w:rPr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32A8E1AF" wp14:editId="13E6C33B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3219450" cy="24142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K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54" cy="2423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400</w:t>
      </w:r>
      <w:r w:rsidR="00104171">
        <w:rPr>
          <w:sz w:val="28"/>
        </w:rPr>
        <w:t>0Hz:</w:t>
      </w: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tabs>
          <w:tab w:val="left" w:pos="975"/>
        </w:tabs>
        <w:rPr>
          <w:sz w:val="28"/>
        </w:rPr>
      </w:pPr>
      <w:r>
        <w:rPr>
          <w:sz w:val="28"/>
        </w:rPr>
        <w:t>2000Hz:</w:t>
      </w:r>
    </w:p>
    <w:p w:rsidR="008F62CD" w:rsidRPr="008F62CD" w:rsidRDefault="008F62CD" w:rsidP="008F62CD">
      <w:pPr>
        <w:rPr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3B994441" wp14:editId="01DC3979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3251200" cy="24384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K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104171" w:rsidRPr="008F62CD" w:rsidRDefault="00104171" w:rsidP="008F62CD">
      <w:pPr>
        <w:rPr>
          <w:sz w:val="28"/>
        </w:rPr>
      </w:pPr>
    </w:p>
    <w:p w:rsidR="00104171" w:rsidRDefault="00104171" w:rsidP="003605F5">
      <w:pPr>
        <w:rPr>
          <w:sz w:val="28"/>
        </w:rPr>
      </w:pPr>
    </w:p>
    <w:p w:rsidR="008F62CD" w:rsidRDefault="008F62CD" w:rsidP="003605F5">
      <w:pPr>
        <w:rPr>
          <w:sz w:val="28"/>
        </w:rPr>
      </w:pPr>
    </w:p>
    <w:p w:rsidR="008F62CD" w:rsidRDefault="008F62CD" w:rsidP="003605F5">
      <w:pPr>
        <w:rPr>
          <w:sz w:val="28"/>
        </w:rPr>
      </w:pPr>
    </w:p>
    <w:p w:rsidR="008F62CD" w:rsidRDefault="008F62CD" w:rsidP="003605F5">
      <w:pPr>
        <w:rPr>
          <w:sz w:val="28"/>
        </w:rPr>
      </w:pPr>
    </w:p>
    <w:p w:rsidR="008F62CD" w:rsidRDefault="008F62CD" w:rsidP="003605F5">
      <w:pPr>
        <w:rPr>
          <w:sz w:val="28"/>
        </w:rPr>
      </w:pPr>
    </w:p>
    <w:p w:rsidR="008F62CD" w:rsidRPr="00104171" w:rsidRDefault="008F62CD" w:rsidP="003605F5">
      <w:pPr>
        <w:rPr>
          <w:sz w:val="28"/>
        </w:rPr>
      </w:pPr>
      <w:r>
        <w:rPr>
          <w:sz w:val="28"/>
        </w:rPr>
        <w:t>10 Hz:</w:t>
      </w:r>
    </w:p>
    <w:p w:rsidR="00104171" w:rsidRDefault="008F62CD" w:rsidP="003605F5">
      <w:pPr>
        <w:rPr>
          <w:b/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1A584F19" wp14:editId="48DF1F0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51200" cy="24384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K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171" w:rsidRPr="00104171" w:rsidRDefault="00104171" w:rsidP="003605F5">
      <w:pPr>
        <w:rPr>
          <w:b/>
          <w:sz w:val="28"/>
        </w:rPr>
      </w:pPr>
    </w:p>
    <w:p w:rsidR="003605F5" w:rsidRDefault="003605F5" w:rsidP="003605F5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F62CD" w:rsidRDefault="008F62CD" w:rsidP="003605F5">
      <w:pPr>
        <w:rPr>
          <w:rFonts w:ascii="Courier New" w:hAnsi="Courier New" w:cs="Courier New"/>
          <w:color w:val="3F7D5F"/>
          <w:sz w:val="20"/>
          <w:szCs w:val="20"/>
        </w:rPr>
      </w:pPr>
    </w:p>
    <w:p w:rsidR="008F62CD" w:rsidRPr="008F62CD" w:rsidRDefault="008F62CD" w:rsidP="008F62CD">
      <w:pPr>
        <w:rPr>
          <w:rFonts w:ascii="Courier New" w:hAnsi="Courier New" w:cs="Courier New"/>
          <w:sz w:val="20"/>
          <w:szCs w:val="20"/>
        </w:rPr>
      </w:pPr>
    </w:p>
    <w:p w:rsidR="008F62CD" w:rsidRPr="008F62CD" w:rsidRDefault="008F62CD" w:rsidP="008F62CD">
      <w:pPr>
        <w:rPr>
          <w:rFonts w:ascii="Courier New" w:hAnsi="Courier New" w:cs="Courier New"/>
          <w:sz w:val="20"/>
          <w:szCs w:val="20"/>
        </w:rPr>
      </w:pPr>
    </w:p>
    <w:p w:rsidR="008F62CD" w:rsidRPr="008F62CD" w:rsidRDefault="008F62CD" w:rsidP="008F62CD">
      <w:pPr>
        <w:rPr>
          <w:rFonts w:ascii="Courier New" w:hAnsi="Courier New" w:cs="Courier New"/>
          <w:sz w:val="20"/>
          <w:szCs w:val="20"/>
        </w:rPr>
      </w:pPr>
    </w:p>
    <w:p w:rsidR="008F62CD" w:rsidRPr="008F62CD" w:rsidRDefault="008F62CD" w:rsidP="008F62CD">
      <w:pPr>
        <w:rPr>
          <w:rFonts w:ascii="Courier New" w:hAnsi="Courier New" w:cs="Courier New"/>
          <w:sz w:val="20"/>
          <w:szCs w:val="20"/>
        </w:rPr>
      </w:pPr>
    </w:p>
    <w:p w:rsidR="008F62CD" w:rsidRPr="008F62CD" w:rsidRDefault="008F62CD" w:rsidP="008F62CD">
      <w:pPr>
        <w:rPr>
          <w:rFonts w:ascii="Courier New" w:hAnsi="Courier New" w:cs="Courier New"/>
          <w:sz w:val="20"/>
          <w:szCs w:val="20"/>
        </w:rPr>
      </w:pPr>
    </w:p>
    <w:p w:rsidR="008F62CD" w:rsidRDefault="008F62CD" w:rsidP="008F62CD">
      <w:pPr>
        <w:rPr>
          <w:rFonts w:ascii="Courier New" w:hAnsi="Courier New" w:cs="Courier New"/>
          <w:sz w:val="20"/>
          <w:szCs w:val="20"/>
        </w:rPr>
      </w:pPr>
    </w:p>
    <w:p w:rsidR="008F62CD" w:rsidRDefault="008F62CD" w:rsidP="008F62CD">
      <w:pPr>
        <w:rPr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2336" behindDoc="0" locked="0" layoutInCell="1" allowOverlap="1" wp14:anchorId="5FCE4665" wp14:editId="076F6B49">
            <wp:simplePos x="0" y="0"/>
            <wp:positionH relativeFrom="margin">
              <wp:align>left</wp:align>
            </wp:positionH>
            <wp:positionV relativeFrom="paragraph">
              <wp:posOffset>575945</wp:posOffset>
            </wp:positionV>
            <wp:extent cx="3251200" cy="24384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K0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2CD">
        <w:rPr>
          <w:sz w:val="28"/>
        </w:rPr>
        <w:t>2Hz</w:t>
      </w:r>
      <w:r>
        <w:rPr>
          <w:sz w:val="28"/>
        </w:rPr>
        <w:t xml:space="preserve"> (At a relatively low frequency, program runs well and a clear</w:t>
      </w:r>
      <w:r w:rsidR="00C66BA1">
        <w:rPr>
          <w:sz w:val="28"/>
        </w:rPr>
        <w:t xml:space="preserve"> but attenuated</w:t>
      </w:r>
      <w:r>
        <w:rPr>
          <w:sz w:val="28"/>
        </w:rPr>
        <w:t xml:space="preserve"> waveform is shown): </w:t>
      </w: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Pr="008F62CD" w:rsidRDefault="008F62CD" w:rsidP="008F62CD">
      <w:pPr>
        <w:rPr>
          <w:sz w:val="28"/>
        </w:rPr>
      </w:pPr>
    </w:p>
    <w:p w:rsidR="008F62CD" w:rsidRDefault="008F62CD" w:rsidP="008F62CD">
      <w:pPr>
        <w:rPr>
          <w:sz w:val="28"/>
        </w:rPr>
      </w:pPr>
    </w:p>
    <w:p w:rsidR="008F62CD" w:rsidRDefault="008F62CD" w:rsidP="008F62CD">
      <w:pPr>
        <w:rPr>
          <w:b/>
          <w:sz w:val="28"/>
        </w:rPr>
      </w:pPr>
      <w:r w:rsidRPr="00104171">
        <w:rPr>
          <w:b/>
          <w:sz w:val="28"/>
        </w:rPr>
        <w:t xml:space="preserve">Part </w:t>
      </w:r>
      <w:r>
        <w:rPr>
          <w:b/>
          <w:sz w:val="28"/>
        </w:rPr>
        <w:t>4. Limitation of boundary frequency</w:t>
      </w:r>
    </w:p>
    <w:p w:rsidR="003908C3" w:rsidRDefault="0006304D" w:rsidP="008F62CD">
      <w:pPr>
        <w:rPr>
          <w:sz w:val="28"/>
        </w:rPr>
      </w:pPr>
      <w:r>
        <w:rPr>
          <w:sz w:val="28"/>
        </w:rPr>
        <w:t>F</w:t>
      </w:r>
      <w:r w:rsidR="008F62CD">
        <w:rPr>
          <w:sz w:val="28"/>
        </w:rPr>
        <w:t>requency is</w:t>
      </w:r>
      <w:r w:rsidRPr="0006304D">
        <w:rPr>
          <w:sz w:val="28"/>
        </w:rPr>
        <w:t xml:space="preserve"> </w:t>
      </w:r>
      <w:r>
        <w:rPr>
          <w:sz w:val="28"/>
        </w:rPr>
        <w:t>upper</w:t>
      </w:r>
      <w:r w:rsidR="008F62CD">
        <w:rPr>
          <w:sz w:val="28"/>
        </w:rPr>
        <w:t xml:space="preserve"> bounded by </w:t>
      </w:r>
      <w:proofErr w:type="spellStart"/>
      <w:r w:rsidR="008F62CD">
        <w:rPr>
          <w:sz w:val="28"/>
        </w:rPr>
        <w:t>Nyquist</w:t>
      </w:r>
      <w:proofErr w:type="spellEnd"/>
      <w:r w:rsidR="008F62CD">
        <w:rPr>
          <w:sz w:val="28"/>
        </w:rPr>
        <w:t xml:space="preserve"> Rat</w:t>
      </w:r>
      <w:r w:rsidR="003908C3">
        <w:rPr>
          <w:sz w:val="28"/>
        </w:rPr>
        <w:t>e, above which aliasing happens:</w:t>
      </w:r>
    </w:p>
    <w:p w:rsidR="003908C3" w:rsidRPr="003908C3" w:rsidRDefault="003908C3" w:rsidP="003908C3">
      <w:pPr>
        <w:jc w:val="center"/>
        <w:rPr>
          <w:sz w:val="28"/>
        </w:rPr>
      </w:pPr>
      <w:proofErr w:type="spellStart"/>
      <w:proofErr w:type="gramStart"/>
      <w:r>
        <w:rPr>
          <w:sz w:val="28"/>
        </w:rPr>
        <w:t>F</w:t>
      </w:r>
      <w:r>
        <w:rPr>
          <w:sz w:val="28"/>
          <w:vertAlign w:val="subscript"/>
        </w:rPr>
        <w:t>max</w:t>
      </w:r>
      <w:proofErr w:type="spellEnd"/>
      <w:r>
        <w:rPr>
          <w:sz w:val="28"/>
          <w:vertAlign w:val="subscript"/>
        </w:rPr>
        <w:t xml:space="preserve">  </w:t>
      </w:r>
      <w:r>
        <w:rPr>
          <w:sz w:val="28"/>
        </w:rPr>
        <w:t>=</w:t>
      </w:r>
      <w:proofErr w:type="gramEnd"/>
      <w:r>
        <w:rPr>
          <w:sz w:val="28"/>
        </w:rPr>
        <w:t xml:space="preserve">  F</w:t>
      </w:r>
      <w:r>
        <w:rPr>
          <w:sz w:val="28"/>
          <w:vertAlign w:val="subscript"/>
        </w:rPr>
        <w:t xml:space="preserve">S  </w:t>
      </w:r>
      <w:r>
        <w:rPr>
          <w:sz w:val="28"/>
        </w:rPr>
        <w:t>/  2</w:t>
      </w:r>
    </w:p>
    <w:p w:rsidR="008F62CD" w:rsidRDefault="008F11E8" w:rsidP="008F62CD">
      <w:pPr>
        <w:rPr>
          <w:sz w:val="28"/>
        </w:rPr>
      </w:pPr>
      <w:r>
        <w:rPr>
          <w:sz w:val="28"/>
        </w:rPr>
        <w:t>As shown in Part 3, sampling frequency is 8000 Hz, maximum frequency obtained after sampling is: 8000 / 2 = 4000 Hz.</w:t>
      </w:r>
    </w:p>
    <w:p w:rsidR="0006304D" w:rsidRPr="008F62CD" w:rsidRDefault="0006304D" w:rsidP="008F62CD">
      <w:pPr>
        <w:rPr>
          <w:sz w:val="28"/>
        </w:rPr>
      </w:pPr>
      <w:r>
        <w:rPr>
          <w:sz w:val="28"/>
        </w:rPr>
        <w:t xml:space="preserve">Minimum frequency </w:t>
      </w:r>
      <w:r w:rsidR="00537525">
        <w:rPr>
          <w:sz w:val="28"/>
        </w:rPr>
        <w:t>is determined by output port of AIC 23 Audio Chip.</w:t>
      </w:r>
    </w:p>
    <w:p w:rsidR="003605F5" w:rsidRDefault="00283531" w:rsidP="00283531">
      <w:pPr>
        <w:rPr>
          <w:sz w:val="28"/>
        </w:rPr>
      </w:pPr>
      <w:r>
        <w:rPr>
          <w:noProof/>
          <w:sz w:val="28"/>
          <w:lang w:eastAsia="en-GB"/>
        </w:rPr>
        <w:lastRenderedPageBreak/>
        <w:drawing>
          <wp:anchor distT="0" distB="0" distL="114300" distR="114300" simplePos="0" relativeHeight="251663360" behindDoc="1" locked="0" layoutInCell="1" allowOverlap="1" wp14:anchorId="78FE3968" wp14:editId="4BED5446">
            <wp:simplePos x="0" y="0"/>
            <wp:positionH relativeFrom="column">
              <wp:posOffset>-257175</wp:posOffset>
            </wp:positionH>
            <wp:positionV relativeFrom="paragraph">
              <wp:posOffset>76200</wp:posOffset>
            </wp:positionV>
            <wp:extent cx="5731510" cy="2480310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Each output ports of audio chip is connected to a high-pass filter with components C = 470nf, R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100 Ohm, R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47 </w:t>
      </w:r>
      <w:proofErr w:type="spellStart"/>
      <w:r>
        <w:rPr>
          <w:sz w:val="28"/>
        </w:rPr>
        <w:t>KOhm</w:t>
      </w:r>
      <w:proofErr w:type="spellEnd"/>
      <w:r>
        <w:rPr>
          <w:sz w:val="28"/>
        </w:rPr>
        <w:t>.</w:t>
      </w:r>
    </w:p>
    <w:p w:rsidR="00283531" w:rsidRDefault="00283531" w:rsidP="00283531">
      <w:pPr>
        <w:rPr>
          <w:sz w:val="28"/>
        </w:rPr>
      </w:pPr>
      <w:r>
        <w:rPr>
          <w:sz w:val="28"/>
        </w:rPr>
        <w:t xml:space="preserve">Corner frequency calculated is 7.1 Hz, below which signal is attenuated. </w:t>
      </w:r>
      <w:r w:rsidR="00C66BA1">
        <w:rPr>
          <w:sz w:val="28"/>
        </w:rPr>
        <w:t>Our observation in Part 3 has shown it.</w:t>
      </w:r>
    </w:p>
    <w:p w:rsidR="00C66BA1" w:rsidRDefault="00C66BA1" w:rsidP="00283531">
      <w:pPr>
        <w:rPr>
          <w:sz w:val="28"/>
        </w:rPr>
      </w:pPr>
    </w:p>
    <w:p w:rsidR="00C66BA1" w:rsidRDefault="00C66BA1" w:rsidP="00C66BA1">
      <w:pPr>
        <w:rPr>
          <w:b/>
          <w:sz w:val="28"/>
        </w:rPr>
      </w:pPr>
      <w:r w:rsidRPr="00104171">
        <w:rPr>
          <w:b/>
          <w:sz w:val="28"/>
        </w:rPr>
        <w:t xml:space="preserve">Part </w:t>
      </w:r>
      <w:r>
        <w:rPr>
          <w:b/>
          <w:sz w:val="28"/>
        </w:rPr>
        <w:t>5</w:t>
      </w:r>
      <w:r>
        <w:rPr>
          <w:b/>
          <w:sz w:val="28"/>
        </w:rPr>
        <w:t xml:space="preserve">. </w:t>
      </w:r>
      <w:r>
        <w:rPr>
          <w:b/>
          <w:sz w:val="28"/>
        </w:rPr>
        <w:t>Appendix</w:t>
      </w:r>
    </w:p>
    <w:p w:rsidR="002A0FC5" w:rsidRDefault="002A0FC5" w:rsidP="00C66BA1">
      <w:pPr>
        <w:rPr>
          <w:b/>
          <w:sz w:val="28"/>
        </w:rPr>
      </w:pPr>
      <w:bookmarkStart w:id="0" w:name="_GoBack"/>
      <w:bookmarkEnd w:id="0"/>
    </w:p>
    <w:p w:rsidR="00C66BA1" w:rsidRPr="00283531" w:rsidRDefault="00C66BA1" w:rsidP="00283531">
      <w:pPr>
        <w:rPr>
          <w:sz w:val="28"/>
        </w:rPr>
      </w:pPr>
    </w:p>
    <w:sectPr w:rsidR="00C66BA1" w:rsidRPr="0028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531" w:rsidRDefault="00283531" w:rsidP="009A337F">
      <w:pPr>
        <w:spacing w:after="0" w:line="240" w:lineRule="auto"/>
      </w:pPr>
      <w:r>
        <w:separator/>
      </w:r>
    </w:p>
  </w:endnote>
  <w:endnote w:type="continuationSeparator" w:id="0">
    <w:p w:rsidR="00283531" w:rsidRDefault="00283531" w:rsidP="009A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531" w:rsidRDefault="00283531" w:rsidP="009A337F">
      <w:pPr>
        <w:spacing w:after="0" w:line="240" w:lineRule="auto"/>
      </w:pPr>
      <w:r>
        <w:separator/>
      </w:r>
    </w:p>
  </w:footnote>
  <w:footnote w:type="continuationSeparator" w:id="0">
    <w:p w:rsidR="00283531" w:rsidRDefault="00283531" w:rsidP="009A3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52FA7"/>
    <w:multiLevelType w:val="hybridMultilevel"/>
    <w:tmpl w:val="7FE873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23"/>
    <w:rsid w:val="0006304D"/>
    <w:rsid w:val="00104171"/>
    <w:rsid w:val="0010602D"/>
    <w:rsid w:val="00283531"/>
    <w:rsid w:val="002A0FC5"/>
    <w:rsid w:val="003605F5"/>
    <w:rsid w:val="003908C3"/>
    <w:rsid w:val="00396488"/>
    <w:rsid w:val="00537525"/>
    <w:rsid w:val="007C3EEE"/>
    <w:rsid w:val="008F11E8"/>
    <w:rsid w:val="008F62CD"/>
    <w:rsid w:val="009A337F"/>
    <w:rsid w:val="00B7180E"/>
    <w:rsid w:val="00C66BA1"/>
    <w:rsid w:val="00CB1B5F"/>
    <w:rsid w:val="00D85723"/>
    <w:rsid w:val="00DA7C4D"/>
    <w:rsid w:val="00F4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C042-12A2-4477-AA6B-BFF75BAE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0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7F"/>
  </w:style>
  <w:style w:type="paragraph" w:styleId="Footer">
    <w:name w:val="footer"/>
    <w:basedOn w:val="Normal"/>
    <w:link w:val="FooterChar"/>
    <w:uiPriority w:val="99"/>
    <w:unhideWhenUsed/>
    <w:rsid w:val="009A3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6A780684</Template>
  <TotalTime>95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Hao</dc:creator>
  <cp:keywords/>
  <dc:description/>
  <cp:lastModifiedBy>Ding, Hao</cp:lastModifiedBy>
  <cp:revision>10</cp:revision>
  <dcterms:created xsi:type="dcterms:W3CDTF">2015-01-28T13:22:00Z</dcterms:created>
  <dcterms:modified xsi:type="dcterms:W3CDTF">2015-01-28T14:57:00Z</dcterms:modified>
</cp:coreProperties>
</file>